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E06B08"/>
          <w:sz w:val="40"/>
          <w:szCs w:val="40"/>
        </w:rPr>
      </w:pPr>
      <w:r>
        <w:rPr>
          <w:rFonts w:ascii="Times New Roman" w:eastAsia="Times New Roman" w:hAnsi="Times New Roman" w:cs="Times New Roman"/>
          <w:color w:val="E06B08"/>
          <w:sz w:val="40"/>
          <w:szCs w:val="40"/>
        </w:rPr>
        <w:t>Avery Pollard</w:t>
      </w: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</w:rPr>
        <w:t>avery.pollard@cthss.org</w:t>
      </w: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64 Toad ridge road</w:t>
      </w: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Middlefield, 06455</w:t>
      </w: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(860)-262-7269</w:t>
      </w: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3F003C" w:rsidRDefault="003F0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Ops Field Services</w:t>
      </w: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Ascension Technologies</w:t>
      </w: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CTBRI 2800 St Vincent Med CT</w:t>
      </w: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Bridgeport, CT</w:t>
      </w:r>
    </w:p>
    <w:p w:rsidR="003F003C" w:rsidRDefault="003F0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</w:rPr>
        <w:t>Ascension Technologies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3F003C" w:rsidRDefault="003F0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have experience with doing tech support/maintenance for computers in High school. Going through </w:t>
      </w:r>
      <w:r w:rsidR="005A1BEC">
        <w:rPr>
          <w:rFonts w:ascii="Times New Roman" w:eastAsia="Times New Roman" w:hAnsi="Times New Roman" w:cs="Times New Roman"/>
          <w:color w:val="000000"/>
        </w:rPr>
        <w:t>Vinal</w:t>
      </w:r>
      <w:bookmarkStart w:id="1" w:name="_GoBack"/>
      <w:bookmarkEnd w:id="1"/>
      <w:r w:rsidR="005A1BEC">
        <w:rPr>
          <w:rFonts w:ascii="Times New Roman" w:eastAsia="Times New Roman" w:hAnsi="Times New Roman" w:cs="Times New Roman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color w:val="000000"/>
        </w:rPr>
        <w:t xml:space="preserve">echs Information system technology program I have accumulated a lot of knowledge that a general desktop support technician would have. A lot of time was spent diagnosing issues teachers or students would have with computers. </w:t>
      </w:r>
    </w:p>
    <w:p w:rsidR="003F003C" w:rsidRDefault="003F0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 you for taking your time evaluating my resume I how you will consider me for the job.</w:t>
      </w:r>
    </w:p>
    <w:p w:rsidR="003F003C" w:rsidRDefault="003F0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Sincerely,</w:t>
      </w:r>
    </w:p>
    <w:p w:rsidR="003F003C" w:rsidRDefault="003F0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F003C" w:rsidRDefault="003F0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F003C" w:rsidRDefault="003F0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Avery Pollard</w:t>
      </w:r>
      <w:r>
        <w:br w:type="page"/>
      </w:r>
    </w:p>
    <w:p w:rsidR="003F003C" w:rsidRDefault="00061C4D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Avery Pollard</w:t>
      </w:r>
    </w:p>
    <w:p w:rsidR="003F003C" w:rsidRDefault="00061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64 Toad Ridge Road, Middlefield, 06455 | (860)-262-7269 | </w:t>
      </w:r>
      <w:hyperlink r:id="rId7">
        <w:r>
          <w:rPr>
            <w:rFonts w:ascii="Times New Roman" w:eastAsia="Times New Roman" w:hAnsi="Times New Roman" w:cs="Times New Roman"/>
            <w:color w:val="2A7B89"/>
            <w:u w:val="single"/>
          </w:rPr>
          <w:t>averypollard083x@gmail.com</w:t>
        </w:r>
      </w:hyperlink>
    </w:p>
    <w:p w:rsidR="003F003C" w:rsidRDefault="00061C4D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Objective</w:t>
      </w:r>
    </w:p>
    <w:p w:rsidR="003F003C" w:rsidRDefault="00061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position as a computer technician.</w:t>
      </w:r>
    </w:p>
    <w:p w:rsidR="003F003C" w:rsidRDefault="00061C4D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Education</w:t>
      </w: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Vinal tech | </w:t>
      </w:r>
      <w:r>
        <w:rPr>
          <w:rFonts w:ascii="Times New Roman" w:eastAsia="Times New Roman" w:hAnsi="Times New Roman" w:cs="Times New Roman"/>
          <w:b/>
          <w:color w:val="000000"/>
        </w:rPr>
        <w:t>High school diploma | Anticipated Graduation: June 2019</w:t>
      </w:r>
    </w:p>
    <w:p w:rsidR="003F003C" w:rsidRDefault="00061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 of Study-Focus studies of computer Technology, computer programming and software application </w:t>
      </w:r>
    </w:p>
    <w:p w:rsidR="003F003C" w:rsidRDefault="00061C4D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Skills &amp; Abilities</w:t>
      </w:r>
    </w:p>
    <w:p w:rsidR="003F003C" w:rsidRDefault="00061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using spread sheet systems like Microsoft Excel</w:t>
      </w:r>
    </w:p>
    <w:p w:rsidR="003F003C" w:rsidRDefault="00061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good basis of HTML and CSS for the making of a website</w:t>
      </w:r>
    </w:p>
    <w:p w:rsidR="003F003C" w:rsidRDefault="00061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Extremely organized</w:t>
      </w:r>
    </w:p>
    <w:p w:rsidR="003F003C" w:rsidRDefault="00061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Great at following verbal and written instructions</w:t>
      </w:r>
    </w:p>
    <w:p w:rsidR="003F003C" w:rsidRDefault="00061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Motivated to work</w:t>
      </w:r>
    </w:p>
    <w:p w:rsidR="003F003C" w:rsidRDefault="00061C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PC Repair/Troubleshooting </w:t>
      </w:r>
    </w:p>
    <w:p w:rsidR="003F003C" w:rsidRDefault="00061C4D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</w:t>
      </w:r>
    </w:p>
    <w:p w:rsidR="003F003C" w:rsidRDefault="00061C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Middletown Connecticut </w:t>
      </w:r>
      <w:r>
        <w:rPr>
          <w:rFonts w:ascii="Times New Roman" w:eastAsia="Times New Roman" w:hAnsi="Times New Roman" w:cs="Times New Roman"/>
          <w:b/>
        </w:rPr>
        <w:t>|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 xml:space="preserve">ommunity 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 xml:space="preserve">enter </w:t>
      </w:r>
      <w:r>
        <w:rPr>
          <w:rFonts w:ascii="Times New Roman" w:eastAsia="Times New Roman" w:hAnsi="Times New Roman" w:cs="Times New Roman"/>
          <w:b/>
        </w:rPr>
        <w:t>Tech Support</w:t>
      </w:r>
    </w:p>
    <w:p w:rsidR="003F003C" w:rsidRDefault="00061C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Assisting people with laptop and tablet issues. </w:t>
      </w:r>
    </w:p>
    <w:p w:rsidR="003F003C" w:rsidRDefault="00061C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Helping with general computer problems.</w:t>
      </w:r>
    </w:p>
    <w:p w:rsidR="003F003C" w:rsidRDefault="00061C4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Vinal Tech Middletown Connecticut | </w:t>
      </w:r>
      <w:r>
        <w:rPr>
          <w:rFonts w:ascii="Times New Roman" w:eastAsia="Times New Roman" w:hAnsi="Times New Roman" w:cs="Times New Roman"/>
          <w:b/>
          <w:color w:val="000000"/>
        </w:rPr>
        <w:t xml:space="preserve">Vinal Tech School wide tech support  </w:t>
      </w:r>
    </w:p>
    <w:p w:rsidR="003F003C" w:rsidRDefault="00061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Setup and maintained workstation for student use.</w:t>
      </w:r>
    </w:p>
    <w:p w:rsidR="003F003C" w:rsidRDefault="00061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Assisting teachers with desktop issues in the classroom.</w:t>
      </w:r>
    </w:p>
    <w:p w:rsidR="003F003C" w:rsidRDefault="00061C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Helping in the creation of documents </w:t>
      </w:r>
    </w:p>
    <w:sectPr w:rsidR="003F003C">
      <w:footerReference w:type="default" r:id="rId8"/>
      <w:pgSz w:w="12240" w:h="15840"/>
      <w:pgMar w:top="1008" w:right="1152" w:bottom="1152" w:left="115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2F2" w:rsidRDefault="003062F2">
      <w:pPr>
        <w:spacing w:after="0" w:line="240" w:lineRule="auto"/>
      </w:pPr>
      <w:r>
        <w:separator/>
      </w:r>
    </w:p>
  </w:endnote>
  <w:endnote w:type="continuationSeparator" w:id="0">
    <w:p w:rsidR="003062F2" w:rsidRDefault="0030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03C" w:rsidRDefault="00061C4D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5A1BEC">
      <w:rPr>
        <w:noProof/>
        <w:color w:val="2A7B89"/>
      </w:rPr>
      <w:t>1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2F2" w:rsidRDefault="003062F2">
      <w:pPr>
        <w:spacing w:after="0" w:line="240" w:lineRule="auto"/>
      </w:pPr>
      <w:r>
        <w:separator/>
      </w:r>
    </w:p>
  </w:footnote>
  <w:footnote w:type="continuationSeparator" w:id="0">
    <w:p w:rsidR="003062F2" w:rsidRDefault="00306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406F5"/>
    <w:multiLevelType w:val="multilevel"/>
    <w:tmpl w:val="117AB16A"/>
    <w:lvl w:ilvl="0">
      <w:start w:val="1"/>
      <w:numFmt w:val="bullet"/>
      <w:lvlText w:val="·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167EE4"/>
    <w:multiLevelType w:val="multilevel"/>
    <w:tmpl w:val="A696519E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FA2322"/>
    <w:multiLevelType w:val="multilevel"/>
    <w:tmpl w:val="1C9E494E"/>
    <w:lvl w:ilvl="0">
      <w:start w:val="1"/>
      <w:numFmt w:val="bullet"/>
      <w:lvlText w:val="·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003C"/>
    <w:rsid w:val="00061C4D"/>
    <w:rsid w:val="003062F2"/>
    <w:rsid w:val="003F003C"/>
    <w:rsid w:val="005A1BEC"/>
    <w:rsid w:val="00D0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D492"/>
  <w15:docId w15:val="{E77BE4FC-F9B4-4A15-B3CA-8CBC8FB8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color w:val="E06B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E06B08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color w:val="E06B0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80" w:after="0"/>
      <w:outlineLvl w:val="3"/>
    </w:pPr>
    <w:rPr>
      <w:color w:val="F8943F"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i/>
      <w:color w:val="F8943F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F894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color w:val="262626"/>
      <w:sz w:val="96"/>
      <w:szCs w:val="96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verypollard083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1423</Characters>
  <Application>Microsoft Office Word</Application>
  <DocSecurity>0</DocSecurity>
  <Lines>11</Lines>
  <Paragraphs>3</Paragraphs>
  <ScaleCrop>false</ScaleCrop>
  <Company>CSDE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avery pollard</cp:lastModifiedBy>
  <cp:revision>4</cp:revision>
  <dcterms:created xsi:type="dcterms:W3CDTF">2019-02-01T16:37:00Z</dcterms:created>
  <dcterms:modified xsi:type="dcterms:W3CDTF">2019-02-01T16:56:00Z</dcterms:modified>
</cp:coreProperties>
</file>